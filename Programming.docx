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195FF5" w14:paraId="441E0D07" w14:textId="77777777">
        <w:tc>
          <w:tcPr>
            <w:tcW w:w="965" w:type="dxa"/>
            <w:shd w:val="clear" w:color="auto" w:fill="3A3A3A" w:themeFill="text2"/>
          </w:tcPr>
          <w:p w14:paraId="44B0949C" w14:textId="77777777" w:rsidR="00195FF5" w:rsidRDefault="00195FF5">
            <w:pPr>
              <w:spacing w:before="260"/>
            </w:pPr>
          </w:p>
        </w:tc>
        <w:tc>
          <w:tcPr>
            <w:tcW w:w="518" w:type="dxa"/>
          </w:tcPr>
          <w:p w14:paraId="45421092" w14:textId="77777777" w:rsidR="00195FF5" w:rsidRDefault="00195FF5">
            <w:pPr>
              <w:spacing w:before="260"/>
            </w:pPr>
          </w:p>
        </w:tc>
        <w:tc>
          <w:tcPr>
            <w:tcW w:w="8581" w:type="dxa"/>
          </w:tcPr>
          <w:p w14:paraId="12827A19" w14:textId="0EBC071C" w:rsidR="00195FF5" w:rsidRDefault="00DC0461">
            <w:pPr>
              <w:pStyle w:val="Title"/>
            </w:pPr>
            <w:r>
              <w:t>Program</w:t>
            </w:r>
          </w:p>
          <w:p w14:paraId="5E69848A" w14:textId="110E8FA5" w:rsidR="00E920B2" w:rsidRDefault="00E920B2">
            <w:pPr>
              <w:pStyle w:val="Title"/>
            </w:pPr>
            <w:r>
              <w:t>Development</w:t>
            </w:r>
          </w:p>
          <w:p w14:paraId="3292C861" w14:textId="77777777" w:rsidR="00195FF5" w:rsidRDefault="00DC0461" w:rsidP="00DC0461">
            <w:pPr>
              <w:pStyle w:val="Subtitle"/>
            </w:pPr>
            <w:r>
              <w:t>Task 2 Part 2</w:t>
            </w:r>
          </w:p>
        </w:tc>
      </w:tr>
    </w:tbl>
    <w:p w14:paraId="4FE68C93" w14:textId="2761EFC0" w:rsidR="00195FF5" w:rsidRDefault="00C01404">
      <w:pPr>
        <w:pStyle w:val="Date"/>
      </w:pPr>
      <w:r>
        <w:t>Daniel Scott</w:t>
      </w:r>
    </w:p>
    <w:p w14:paraId="5AABC4BC" w14:textId="5895C77B" w:rsidR="00195FF5" w:rsidRDefault="0022688C">
      <w:pPr>
        <w:pStyle w:val="Heading1"/>
      </w:pPr>
      <w:r>
        <w:t xml:space="preserve"> </w:t>
      </w:r>
    </w:p>
    <w:p w14:paraId="0AA73844" w14:textId="4B9B3C78" w:rsidR="00195FF5" w:rsidRDefault="0060677B">
      <w:r>
        <w:rPr>
          <w:noProof/>
          <w:lang w:eastAsia="en-US"/>
        </w:rPr>
        <w:drawing>
          <wp:anchor distT="0" distB="0" distL="114300" distR="114300" simplePos="0" relativeHeight="251658240" behindDoc="0" locked="0" layoutInCell="1" allowOverlap="1" wp14:anchorId="291EB1ED" wp14:editId="34356A5E">
            <wp:simplePos x="0" y="0"/>
            <wp:positionH relativeFrom="column">
              <wp:posOffset>-87630</wp:posOffset>
            </wp:positionH>
            <wp:positionV relativeFrom="paragraph">
              <wp:posOffset>450215</wp:posOffset>
            </wp:positionV>
            <wp:extent cx="5448935" cy="3632200"/>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7">
                      <a:extLst>
                        <a:ext uri="{28A0092B-C50C-407E-A947-70E740481C1C}">
                          <a14:useLocalDpi xmlns:a14="http://schemas.microsoft.com/office/drawing/2010/main" val="0"/>
                        </a:ext>
                      </a:extLst>
                    </a:blip>
                    <a:stretch>
                      <a:fillRect/>
                    </a:stretch>
                  </pic:blipFill>
                  <pic:spPr>
                    <a:xfrm>
                      <a:off x="0" y="0"/>
                      <a:ext cx="5448935" cy="3632200"/>
                    </a:xfrm>
                    <a:prstGeom prst="rect">
                      <a:avLst/>
                    </a:prstGeom>
                  </pic:spPr>
                </pic:pic>
              </a:graphicData>
            </a:graphic>
            <wp14:sizeRelH relativeFrom="page">
              <wp14:pctWidth>0</wp14:pctWidth>
            </wp14:sizeRelH>
            <wp14:sizeRelV relativeFrom="page">
              <wp14:pctHeight>0</wp14:pctHeight>
            </wp14:sizeRelV>
          </wp:anchor>
        </w:drawing>
      </w:r>
      <w:r w:rsidR="00C01404">
        <w:t>The remake of the classic Mario NES game</w:t>
      </w:r>
    </w:p>
    <w:p w14:paraId="1A8BA322" w14:textId="03D63426" w:rsidR="0060677B" w:rsidRDefault="0060677B"/>
    <w:p w14:paraId="6D41E136" w14:textId="62C1A698" w:rsidR="00195FF5" w:rsidRDefault="00195FF5" w:rsidP="00AB57B8">
      <w:pPr>
        <w:pStyle w:val="Heading2"/>
      </w:pPr>
    </w:p>
    <w:p w14:paraId="7F52AE8F" w14:textId="77777777" w:rsidR="0060677B" w:rsidRDefault="0060677B" w:rsidP="0060677B"/>
    <w:p w14:paraId="21FFB204" w14:textId="77777777" w:rsidR="0060677B" w:rsidRDefault="0060677B" w:rsidP="0060677B"/>
    <w:p w14:paraId="016B9CA2" w14:textId="4BB030E5" w:rsidR="0060677B" w:rsidRDefault="00B75CF7" w:rsidP="00B75CF7">
      <w:pPr>
        <w:pStyle w:val="Heading2"/>
      </w:pPr>
      <w:bookmarkStart w:id="0" w:name="_GoBack"/>
      <w:bookmarkEnd w:id="0"/>
      <w:r>
        <w:lastRenderedPageBreak/>
        <w:t>Overview</w:t>
      </w:r>
    </w:p>
    <w:p w14:paraId="13DC9865" w14:textId="12B5376C" w:rsidR="009817E4" w:rsidRDefault="00B75CF7" w:rsidP="00B75CF7">
      <w:r>
        <w:t>This write up is the second part of two and involves the development, testing, debugging, implementing and evaluating stages of the Software Development Cycle (SDC). The main problems faced were due to restraints on programming language capabilities and the time pressures, so I had to cut some fea</w:t>
      </w:r>
      <w:r w:rsidR="009817E4">
        <w:t>tures from the traditional version of Mario NES.</w:t>
      </w:r>
    </w:p>
    <w:p w14:paraId="78A1FD7F" w14:textId="77777777" w:rsidR="00CA2EB4" w:rsidRDefault="00CA2EB4" w:rsidP="00B75CF7"/>
    <w:p w14:paraId="7986DC35" w14:textId="1985C948" w:rsidR="00CA2EB4" w:rsidRPr="00B75CF7" w:rsidRDefault="00CA2EB4" w:rsidP="00CA2EB4">
      <w:pPr>
        <w:pStyle w:val="Heading2"/>
      </w:pPr>
      <w:r>
        <w:t>Fu</w:t>
      </w:r>
    </w:p>
    <w:sectPr w:rsidR="00CA2EB4" w:rsidRPr="00B75CF7">
      <w:footerReference w:type="default" r:id="rId8"/>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AC5FB" w14:textId="77777777" w:rsidR="002A3BBE" w:rsidRDefault="002A3BBE">
      <w:pPr>
        <w:spacing w:after="0" w:line="240" w:lineRule="auto"/>
      </w:pPr>
      <w:r>
        <w:separator/>
      </w:r>
    </w:p>
  </w:endnote>
  <w:endnote w:type="continuationSeparator" w:id="0">
    <w:p w14:paraId="2B0F6ADD" w14:textId="77777777" w:rsidR="002A3BBE" w:rsidRDefault="002A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1F3AE27E" w14:textId="77777777" w:rsidR="00195FF5" w:rsidRDefault="002A3BBE">
        <w:pPr>
          <w:pStyle w:val="Footer"/>
        </w:pPr>
        <w:r>
          <w:fldChar w:fldCharType="begin"/>
        </w:r>
        <w:r>
          <w:instrText xml:space="preserve"> PAGE   \* MERGEFORMAT </w:instrText>
        </w:r>
        <w:r>
          <w:fldChar w:fldCharType="separate"/>
        </w:r>
        <w:r w:rsidR="00DB6EB5">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A8DA5" w14:textId="77777777" w:rsidR="002A3BBE" w:rsidRDefault="002A3BBE">
      <w:pPr>
        <w:spacing w:after="0" w:line="240" w:lineRule="auto"/>
      </w:pPr>
      <w:r>
        <w:separator/>
      </w:r>
    </w:p>
  </w:footnote>
  <w:footnote w:type="continuationSeparator" w:id="0">
    <w:p w14:paraId="3B5E0879" w14:textId="77777777" w:rsidR="002A3BBE" w:rsidRDefault="002A3B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61"/>
    <w:rsid w:val="00195FF5"/>
    <w:rsid w:val="0022688C"/>
    <w:rsid w:val="0024080A"/>
    <w:rsid w:val="002A3BBE"/>
    <w:rsid w:val="0060677B"/>
    <w:rsid w:val="006E7D26"/>
    <w:rsid w:val="009817E4"/>
    <w:rsid w:val="00AB57B8"/>
    <w:rsid w:val="00B75CF7"/>
    <w:rsid w:val="00C01404"/>
    <w:rsid w:val="00CA2EB4"/>
    <w:rsid w:val="00DB6EB5"/>
    <w:rsid w:val="00DC0461"/>
    <w:rsid w:val="00E9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29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an/Library/Containers/com.microsoft.Word/Data/Library/Caches/3081/TM10002077/Cata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E0"/>
    <w:rsid w:val="0083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0BF9E7C435A4B8C00FFE498C63641">
    <w:name w:val="A220BF9E7C435A4B8C00FFE498C63641"/>
  </w:style>
  <w:style w:type="paragraph" w:customStyle="1" w:styleId="000DAC093472F048859DB3E365D3613D">
    <w:name w:val="000DAC093472F048859DB3E365D3613D"/>
  </w:style>
  <w:style w:type="paragraph" w:customStyle="1" w:styleId="2F2291B92527474595585E0D91F4166B">
    <w:name w:val="2F2291B92527474595585E0D91F4166B"/>
  </w:style>
  <w:style w:type="paragraph" w:customStyle="1" w:styleId="1A7FAF9D80390F42A3D27F50FDEA4DDD">
    <w:name w:val="1A7FAF9D80390F42A3D27F50FDEA4DDD"/>
  </w:style>
  <w:style w:type="paragraph" w:customStyle="1" w:styleId="4AA57D48BE50774DBE91C69BB2BB8BD6">
    <w:name w:val="4AA57D48BE50774DBE91C69BB2BB8BD6"/>
  </w:style>
  <w:style w:type="paragraph" w:customStyle="1" w:styleId="0541EB2A45CAF543AE592CA5BF851614">
    <w:name w:val="0541EB2A45CAF543AE592CA5BF851614"/>
  </w:style>
  <w:style w:type="paragraph" w:customStyle="1" w:styleId="18AB025EA0277244A7EC170F51B5D5DD">
    <w:name w:val="18AB025EA0277244A7EC170F51B5D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21</TotalTime>
  <Pages>2</Pages>
  <Words>68</Words>
  <Characters>390</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Scott</dc:creator>
  <cp:keywords/>
  <dc:description/>
  <cp:lastModifiedBy>Dan Scott</cp:lastModifiedBy>
  <cp:revision>11</cp:revision>
  <dcterms:created xsi:type="dcterms:W3CDTF">2016-09-06T12:46:00Z</dcterms:created>
  <dcterms:modified xsi:type="dcterms:W3CDTF">2016-09-07T10:31:00Z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